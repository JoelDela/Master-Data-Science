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6AB" w:rsidRDefault="00C757E6">
      <w:pPr>
        <w:jc w:val="center"/>
        <w:rPr>
          <w:b/>
        </w:rPr>
      </w:pPr>
      <w:bookmarkStart w:id="0" w:name="_GoBack"/>
      <w:bookmarkEnd w:id="0"/>
      <w:r>
        <w:rPr>
          <w:b/>
        </w:rPr>
        <w:t>Regresión polinomial</w:t>
      </w:r>
    </w:p>
    <w:p w:rsidR="007326AB" w:rsidRDefault="007326AB">
      <w:pPr>
        <w:jc w:val="center"/>
        <w:rPr>
          <w:b/>
        </w:rPr>
      </w:pPr>
    </w:p>
    <w:p w:rsidR="007326AB" w:rsidRDefault="00C757E6">
      <w:pPr>
        <w:jc w:val="both"/>
      </w:pPr>
      <w:r>
        <w:t>Queremos ajustar un modelo que estime las ventas en miles de euros de la empresa de helados Frigo de acuerdo a la temperatura ambiente.</w:t>
      </w:r>
    </w:p>
    <w:p w:rsidR="007326AB" w:rsidRDefault="007326AB">
      <w:pPr>
        <w:jc w:val="both"/>
      </w:pPr>
    </w:p>
    <w:p w:rsidR="007326AB" w:rsidRDefault="00C757E6">
      <w:pPr>
        <w:pStyle w:val="Prrafodelista"/>
        <w:numPr>
          <w:ilvl w:val="0"/>
          <w:numId w:val="1"/>
        </w:numPr>
        <w:jc w:val="both"/>
      </w:pPr>
      <w:r>
        <w:t xml:space="preserve">Luego de realizar la </w:t>
      </w:r>
      <w:r>
        <w:t xml:space="preserve">lectura de los datos, realice un </w:t>
      </w:r>
      <w:proofErr w:type="spellStart"/>
      <w:r>
        <w:t>plot</w:t>
      </w:r>
      <w:proofErr w:type="spellEnd"/>
      <w:r>
        <w:t xml:space="preserve"> para tener una idea del modelo a ajustar.</w:t>
      </w:r>
    </w:p>
    <w:p w:rsidR="007326AB" w:rsidRDefault="00C757E6">
      <w:pPr>
        <w:pStyle w:val="Prrafodelista"/>
        <w:numPr>
          <w:ilvl w:val="0"/>
          <w:numId w:val="1"/>
        </w:numPr>
        <w:jc w:val="both"/>
      </w:pPr>
      <w:r>
        <w:t>Ajuste una regresión lineal simple y analice los resultados.</w:t>
      </w:r>
    </w:p>
    <w:p w:rsidR="007326AB" w:rsidRDefault="00C757E6">
      <w:pPr>
        <w:pStyle w:val="Prrafodelista"/>
        <w:numPr>
          <w:ilvl w:val="0"/>
          <w:numId w:val="1"/>
        </w:numPr>
        <w:jc w:val="both"/>
      </w:pPr>
      <w:r>
        <w:t>Ajuste una regresión cuadrática y analice los resultados.</w:t>
      </w:r>
    </w:p>
    <w:p w:rsidR="007326AB" w:rsidRDefault="00C757E6">
      <w:pPr>
        <w:pStyle w:val="Prrafodelista"/>
        <w:numPr>
          <w:ilvl w:val="0"/>
          <w:numId w:val="1"/>
        </w:numPr>
        <w:jc w:val="both"/>
      </w:pPr>
      <w:r>
        <w:t>Ajuste una regresión cúbica y analice los resultados.</w:t>
      </w:r>
    </w:p>
    <w:p w:rsidR="007326AB" w:rsidRDefault="00C757E6">
      <w:pPr>
        <w:pStyle w:val="Prrafodelista"/>
        <w:numPr>
          <w:ilvl w:val="0"/>
          <w:numId w:val="1"/>
        </w:numPr>
        <w:jc w:val="both"/>
      </w:pPr>
      <w:r>
        <w:t>Con</w:t>
      </w:r>
      <w:r>
        <w:t>struya un intervalo de confianza para el modelo que mejor se ajuste a los datos.</w:t>
      </w:r>
    </w:p>
    <w:p w:rsidR="007326AB" w:rsidRDefault="00C757E6">
      <w:pPr>
        <w:pStyle w:val="Prrafodelista"/>
        <w:numPr>
          <w:ilvl w:val="0"/>
          <w:numId w:val="1"/>
        </w:numPr>
        <w:jc w:val="both"/>
      </w:pPr>
      <w:r>
        <w:t>¿Se puede incrementar el grado del polinomio? Pruebe con distintos valores y analice los resultados.</w:t>
      </w:r>
    </w:p>
    <w:p w:rsidR="007326AB" w:rsidRDefault="007326AB">
      <w:pPr>
        <w:pStyle w:val="Prrafodelista"/>
        <w:jc w:val="both"/>
      </w:pPr>
    </w:p>
    <w:p w:rsidR="007326AB" w:rsidRDefault="007326AB">
      <w:pPr>
        <w:jc w:val="both"/>
      </w:pPr>
    </w:p>
    <w:sectPr w:rsidR="007326AB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57E6" w:rsidRDefault="00C757E6">
      <w:pPr>
        <w:spacing w:after="0" w:line="240" w:lineRule="auto"/>
      </w:pPr>
      <w:r>
        <w:separator/>
      </w:r>
    </w:p>
  </w:endnote>
  <w:endnote w:type="continuationSeparator" w:id="0">
    <w:p w:rsidR="00C757E6" w:rsidRDefault="00C75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57E6" w:rsidRDefault="00C757E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C757E6" w:rsidRDefault="00C75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CB7986"/>
    <w:multiLevelType w:val="multilevel"/>
    <w:tmpl w:val="C7EC4D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326AB"/>
    <w:rsid w:val="004F6AB9"/>
    <w:rsid w:val="007326AB"/>
    <w:rsid w:val="00C7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E967C4-9E29-4EF3-A04A-7D83A2B91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N</dc:creator>
  <dc:description/>
  <cp:lastModifiedBy>Henry N</cp:lastModifiedBy>
  <cp:revision>2</cp:revision>
  <dcterms:created xsi:type="dcterms:W3CDTF">2019-02-14T22:02:00Z</dcterms:created>
  <dcterms:modified xsi:type="dcterms:W3CDTF">2019-02-14T22:02:00Z</dcterms:modified>
</cp:coreProperties>
</file>